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9F12B" w14:textId="46DA1859" w:rsidR="00642713" w:rsidRDefault="00DC1297" w:rsidP="00C02C7D">
      <w:pPr>
        <w:pStyle w:val="Title"/>
        <w:tabs>
          <w:tab w:val="left" w:pos="4520"/>
          <w:tab w:val="left" w:pos="7240"/>
        </w:tabs>
      </w:pPr>
      <w:sdt>
        <w:sdtPr>
          <w:rPr>
            <w:sz w:val="24"/>
            <w:szCs w:val="24"/>
          </w:rPr>
          <w:alias w:val="Your Name"/>
          <w:tag w:val=""/>
          <w:id w:val="1246310863"/>
          <w:placeholder>
            <w:docPart w:val="9FE9909BB7A84627A82E2CABE144C5A9"/>
          </w:placeholder>
          <w:dataBinding w:prefixMappings="xmlns:ns0='http://purl.org/dc/elements/1.1/' xmlns:ns1='http://schemas.openxmlformats.org/package/2006/metadata/core-properties' " w:xpath="/ns1:coreProperties[1]/ns0:creator[1]" w:storeItemID="{6C3C8BC8-F283-45AE-878A-BAB7291924A1}"/>
          <w:text/>
        </w:sdtPr>
        <w:sdtEndPr/>
        <w:sdtContent>
          <w:r w:rsidR="00B477C4" w:rsidRPr="000D4043">
            <w:rPr>
              <w:sz w:val="24"/>
              <w:szCs w:val="24"/>
            </w:rPr>
            <w:t>Anvesh Muttavarapu</w:t>
          </w:r>
        </w:sdtContent>
      </w:sdt>
      <w:r w:rsidR="00C02C7D" w:rsidRPr="000D4043">
        <w:rPr>
          <w:sz w:val="24"/>
          <w:szCs w:val="24"/>
        </w:rPr>
        <w:t>|</w:t>
      </w:r>
      <w:r w:rsidR="000D4043" w:rsidRPr="000D4043">
        <w:rPr>
          <w:sz w:val="24"/>
          <w:szCs w:val="24"/>
        </w:rPr>
        <w:t xml:space="preserve"> </w:t>
      </w:r>
      <w:r w:rsidR="00C02C7D" w:rsidRPr="000D4043">
        <w:rPr>
          <w:sz w:val="24"/>
          <w:szCs w:val="24"/>
        </w:rPr>
        <w:t>(815)</w:t>
      </w:r>
      <w:r w:rsidR="000D4043" w:rsidRPr="000D4043">
        <w:rPr>
          <w:sz w:val="24"/>
          <w:szCs w:val="24"/>
        </w:rPr>
        <w:t>5176048</w:t>
      </w:r>
      <w:r w:rsidR="000D4043">
        <w:rPr>
          <w:sz w:val="24"/>
          <w:szCs w:val="24"/>
        </w:rPr>
        <w:t xml:space="preserve"> </w:t>
      </w:r>
      <w:r w:rsidR="000D4043" w:rsidRPr="000D4043">
        <w:rPr>
          <w:sz w:val="24"/>
          <w:szCs w:val="24"/>
        </w:rPr>
        <w:t>|</w:t>
      </w:r>
      <w:r w:rsidR="000D4043">
        <w:rPr>
          <w:sz w:val="24"/>
          <w:szCs w:val="24"/>
        </w:rPr>
        <w:t xml:space="preserve"> anvesh2953@gmail.com</w:t>
      </w:r>
      <w:r w:rsidR="00C02C7D">
        <w:tab/>
      </w:r>
      <w:r w:rsidR="00361E3F">
        <w:t xml:space="preserve"> </w:t>
      </w:r>
      <w:r w:rsidR="000D4043">
        <w:t xml:space="preserve">     </w:t>
      </w:r>
      <w:r w:rsidR="00361E3F">
        <w:rPr>
          <w:noProof/>
          <w:lang w:eastAsia="en-US"/>
        </w:rPr>
        <w:drawing>
          <wp:inline distT="0" distB="0" distL="0" distR="0" wp14:anchorId="37E4F655" wp14:editId="65CAF936">
            <wp:extent cx="11493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C_proven_Professional.blu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9501" cy="609680"/>
                    </a:xfrm>
                    <a:prstGeom prst="rect">
                      <a:avLst/>
                    </a:prstGeom>
                  </pic:spPr>
                </pic:pic>
              </a:graphicData>
            </a:graphic>
          </wp:inline>
        </w:drawing>
      </w:r>
    </w:p>
    <w:p w14:paraId="7DFA856B" w14:textId="5EB56720" w:rsidR="00B657F3" w:rsidRDefault="00B657F3">
      <w:pPr>
        <w:pStyle w:val="SectionHeading"/>
      </w:pPr>
      <w:r>
        <w:t>PROFESSIONAL SUMMARY</w:t>
      </w:r>
    </w:p>
    <w:p w14:paraId="3E47E096" w14:textId="6C904F77" w:rsidR="00E23E84" w:rsidRDefault="00430610" w:rsidP="00E23E84">
      <w:pPr>
        <w:pStyle w:val="ListBullet"/>
      </w:pPr>
      <w:r>
        <w:t>Certified</w:t>
      </w:r>
      <w:r w:rsidR="00E23E84">
        <w:t xml:space="preserve"> Dat</w:t>
      </w:r>
      <w:r w:rsidR="00D13294">
        <w:t>a science professional with excellent programming skills in R and Python.</w:t>
      </w:r>
      <w:r w:rsidR="00E23E84">
        <w:t xml:space="preserve"> </w:t>
      </w:r>
    </w:p>
    <w:p w14:paraId="1747DA6D" w14:textId="08A5FC57" w:rsidR="00A5731E" w:rsidRDefault="00430610" w:rsidP="00E23E84">
      <w:pPr>
        <w:pStyle w:val="ListBullet"/>
      </w:pPr>
      <w:r>
        <w:t>E</w:t>
      </w:r>
      <w:r w:rsidR="00E23E84">
        <w:t>xperience</w:t>
      </w:r>
      <w:r>
        <w:t>d</w:t>
      </w:r>
      <w:r w:rsidR="00E23E84">
        <w:t xml:space="preserve"> in</w:t>
      </w:r>
      <w:r>
        <w:t xml:space="preserve"> applying</w:t>
      </w:r>
      <w:r w:rsidR="00E23E84">
        <w:t xml:space="preserve"> predictive analytics with excellent knowledge of machine learning concepts.</w:t>
      </w:r>
    </w:p>
    <w:p w14:paraId="0957CE5D" w14:textId="650398B9" w:rsidR="00B0669A" w:rsidRDefault="00B0669A" w:rsidP="00B0669A">
      <w:pPr>
        <w:pStyle w:val="ListBullet"/>
      </w:pPr>
      <w:r>
        <w:t xml:space="preserve">Adept at writing SQL queries and deriving brilliant insights from data. </w:t>
      </w:r>
    </w:p>
    <w:p w14:paraId="4A9544A7" w14:textId="089477B1" w:rsidR="00642713" w:rsidRPr="00B0669A" w:rsidRDefault="0034183D" w:rsidP="00B0669A">
      <w:pPr>
        <w:pStyle w:val="Subsection"/>
        <w:spacing w:before="100"/>
        <w:rPr>
          <w:color w:val="39A5B7" w:themeColor="accent1"/>
          <w:sz w:val="24"/>
          <w:szCs w:val="24"/>
        </w:rPr>
      </w:pPr>
      <w:r w:rsidRPr="00B0669A">
        <w:rPr>
          <w:color w:val="39A5B7" w:themeColor="accent1"/>
          <w:sz w:val="24"/>
          <w:szCs w:val="24"/>
        </w:rPr>
        <w:t>Education</w:t>
      </w:r>
    </w:p>
    <w:p w14:paraId="5B778884" w14:textId="506C500B" w:rsidR="00642713" w:rsidRDefault="00E62ED3">
      <w:pPr>
        <w:pStyle w:val="Subsection"/>
        <w:spacing w:before="100"/>
        <w:rPr>
          <w:b w:val="0"/>
        </w:rPr>
      </w:pPr>
      <w:r w:rsidRPr="000D4043">
        <w:t>Masters</w:t>
      </w:r>
      <w:r w:rsidR="000D4043" w:rsidRPr="000D4043">
        <w:t xml:space="preserve"> (Managemnet information systems)</w:t>
      </w:r>
      <w:r w:rsidRPr="000D4043">
        <w:rPr>
          <w:b w:val="0"/>
        </w:rPr>
        <w:t xml:space="preserve"> </w:t>
      </w:r>
      <w:r w:rsidR="0034183D" w:rsidRPr="000D4043">
        <w:rPr>
          <w:b w:val="0"/>
        </w:rPr>
        <w:t>| </w:t>
      </w:r>
      <w:r w:rsidRPr="000D4043">
        <w:rPr>
          <w:b w:val="0"/>
        </w:rPr>
        <w:t>08/2015-12/2016</w:t>
      </w:r>
      <w:r w:rsidR="0034183D" w:rsidRPr="000D4043">
        <w:rPr>
          <w:b w:val="0"/>
        </w:rPr>
        <w:t> | </w:t>
      </w:r>
      <w:r w:rsidRPr="000D4043">
        <w:rPr>
          <w:b w:val="0"/>
        </w:rPr>
        <w:t>Northern illinois university</w:t>
      </w:r>
      <w:r w:rsidR="003C5F77" w:rsidRPr="000D4043">
        <w:rPr>
          <w:b w:val="0"/>
        </w:rPr>
        <w:t xml:space="preserve">    </w:t>
      </w:r>
      <w:r w:rsidR="000D4043" w:rsidRPr="000D4043">
        <w:rPr>
          <w:b w:val="0"/>
        </w:rPr>
        <w:t xml:space="preserve">    </w:t>
      </w:r>
      <w:proofErr w:type="gramStart"/>
      <w:r w:rsidR="000D4043" w:rsidRPr="000D4043">
        <w:rPr>
          <w:b w:val="0"/>
        </w:rPr>
        <w:t xml:space="preserve">   </w:t>
      </w:r>
      <w:r w:rsidR="003C5F77" w:rsidRPr="000D4043">
        <w:rPr>
          <w:b w:val="0"/>
        </w:rPr>
        <w:t>(</w:t>
      </w:r>
      <w:proofErr w:type="gramEnd"/>
      <w:r w:rsidR="003C5F77" w:rsidRPr="000D4043">
        <w:rPr>
          <w:b w:val="0"/>
        </w:rPr>
        <w:t>3.8</w:t>
      </w:r>
      <w:r w:rsidR="003F02CC" w:rsidRPr="000D4043">
        <w:rPr>
          <w:b w:val="0"/>
        </w:rPr>
        <w:t>/4.0)</w:t>
      </w:r>
    </w:p>
    <w:p w14:paraId="2D3EA455" w14:textId="60C1983F" w:rsidR="00B657F3" w:rsidRPr="00B657F3" w:rsidRDefault="00B657F3">
      <w:pPr>
        <w:pStyle w:val="Subsection"/>
        <w:spacing w:before="100"/>
        <w:rPr>
          <w:b w:val="0"/>
        </w:rPr>
      </w:pPr>
      <w:r>
        <w:t xml:space="preserve">BACHELORS (cOMPUTER </w:t>
      </w:r>
      <w:proofErr w:type="gramStart"/>
      <w:r>
        <w:t xml:space="preserve">SCIENCE)   </w:t>
      </w:r>
      <w:proofErr w:type="gramEnd"/>
      <w:r>
        <w:t xml:space="preserve">                                 </w:t>
      </w:r>
      <w:r>
        <w:rPr>
          <w:b w:val="0"/>
        </w:rPr>
        <w:t>| 07/2008-05/2012 | vELLORE INSTITUTE OF TECHNOLOGY (3.5/4.0)</w:t>
      </w:r>
    </w:p>
    <w:p w14:paraId="5C342064" w14:textId="77777777" w:rsidR="000D4043" w:rsidRDefault="000D4043" w:rsidP="000D4043">
      <w:pPr>
        <w:pStyle w:val="Subsection"/>
        <w:spacing w:before="100"/>
        <w:rPr>
          <w:color w:val="39A5B7" w:themeColor="accent1"/>
          <w:sz w:val="24"/>
          <w:szCs w:val="24"/>
        </w:rPr>
      </w:pPr>
      <w:r w:rsidRPr="00ED1893">
        <w:rPr>
          <w:color w:val="39A5B7" w:themeColor="accent1"/>
          <w:sz w:val="24"/>
          <w:szCs w:val="24"/>
        </w:rPr>
        <w:t>CERTIFICATIONS</w:t>
      </w:r>
    </w:p>
    <w:p w14:paraId="56CB8560" w14:textId="6D43A75E" w:rsidR="000D4043" w:rsidRPr="00944D9D" w:rsidRDefault="0095356D" w:rsidP="000D4043">
      <w:pPr>
        <w:pStyle w:val="ListBullet"/>
      </w:pPr>
      <w:r>
        <w:rPr>
          <w:b/>
        </w:rPr>
        <w:t xml:space="preserve">Data Science Associate </w:t>
      </w:r>
      <w:r>
        <w:t>(</w:t>
      </w:r>
      <w:r w:rsidR="00CB696B">
        <w:t xml:space="preserve">DELL </w:t>
      </w:r>
      <w:proofErr w:type="gramStart"/>
      <w:r>
        <w:t xml:space="preserve">EMC)   </w:t>
      </w:r>
      <w:proofErr w:type="gramEnd"/>
      <w:r>
        <w:t xml:space="preserve">                                                                                                               </w:t>
      </w:r>
      <w:r w:rsidR="00CB696B">
        <w:t xml:space="preserve">                     </w:t>
      </w:r>
      <w:r>
        <w:t xml:space="preserve"> </w:t>
      </w:r>
      <w:r>
        <w:rPr>
          <w:b/>
        </w:rPr>
        <w:t>Machine Learning</w:t>
      </w:r>
      <w:r w:rsidR="000D4043" w:rsidRPr="00724334">
        <w:rPr>
          <w:b/>
        </w:rPr>
        <w:t xml:space="preserve"> </w:t>
      </w:r>
      <w:r w:rsidR="000D4043">
        <w:t>(Coursera)</w:t>
      </w:r>
    </w:p>
    <w:p w14:paraId="1A21FF17" w14:textId="5CD7E7A6" w:rsidR="000D4043" w:rsidRDefault="0095356D" w:rsidP="000D4043">
      <w:pPr>
        <w:pStyle w:val="ListBullet"/>
      </w:pPr>
      <w:r w:rsidRPr="00724334">
        <w:rPr>
          <w:b/>
        </w:rPr>
        <w:t>EMC Associate, Data Science and Big Data Analytics</w:t>
      </w:r>
      <w:r>
        <w:t xml:space="preserve"> (</w:t>
      </w:r>
      <w:r w:rsidR="00CB696B">
        <w:t xml:space="preserve">DELL </w:t>
      </w:r>
      <w:proofErr w:type="gramStart"/>
      <w:r>
        <w:t xml:space="preserve">EMC)   </w:t>
      </w:r>
      <w:proofErr w:type="gramEnd"/>
      <w:r>
        <w:t xml:space="preserve">                              </w:t>
      </w:r>
      <w:r w:rsidR="00CB696B">
        <w:t xml:space="preserve">                     </w:t>
      </w:r>
      <w:r w:rsidR="000D4043" w:rsidRPr="00724334">
        <w:rPr>
          <w:b/>
        </w:rPr>
        <w:t xml:space="preserve">Data Science courses using R </w:t>
      </w:r>
      <w:r w:rsidR="000D4043">
        <w:t>(</w:t>
      </w:r>
      <w:proofErr w:type="spellStart"/>
      <w:r w:rsidR="000D4043" w:rsidRPr="00944D9D">
        <w:t>Datacamp</w:t>
      </w:r>
      <w:proofErr w:type="spellEnd"/>
      <w:r w:rsidR="000D4043">
        <w:t>)</w:t>
      </w:r>
      <w:r w:rsidR="000D4043" w:rsidRPr="00944D9D">
        <w:t xml:space="preserve">  </w:t>
      </w:r>
      <w:r w:rsidR="000D4043">
        <w:t xml:space="preserve"> </w:t>
      </w:r>
    </w:p>
    <w:p w14:paraId="5688E132" w14:textId="4372C181" w:rsidR="000D4043" w:rsidRPr="000D4043" w:rsidRDefault="00CB696B" w:rsidP="000D4043">
      <w:pPr>
        <w:pStyle w:val="ListBullet"/>
      </w:pPr>
      <w:r>
        <w:rPr>
          <w:b/>
        </w:rPr>
        <w:t xml:space="preserve">Intro to Analytics using SQL </w:t>
      </w:r>
      <w:r>
        <w:t>(</w:t>
      </w:r>
      <w:proofErr w:type="spellStart"/>
      <w:proofErr w:type="gramStart"/>
      <w:r>
        <w:t>Leada</w:t>
      </w:r>
      <w:proofErr w:type="spellEnd"/>
      <w:r>
        <w:t>)</w:t>
      </w:r>
      <w:r w:rsidR="000D4043">
        <w:t xml:space="preserve">   </w:t>
      </w:r>
      <w:proofErr w:type="gramEnd"/>
      <w:r w:rsidR="000D4043">
        <w:t xml:space="preserve">                                                   </w:t>
      </w:r>
      <w:r>
        <w:t xml:space="preserve">      </w:t>
      </w:r>
      <w:r w:rsidR="000D4043">
        <w:rPr>
          <w:b/>
        </w:rPr>
        <w:t>Machine learning</w:t>
      </w:r>
      <w:r w:rsidR="00904934">
        <w:rPr>
          <w:b/>
        </w:rPr>
        <w:t xml:space="preserve"> Foundations: A Case study Approach</w:t>
      </w:r>
      <w:r w:rsidR="00904934">
        <w:t>(Coursera)</w:t>
      </w:r>
      <w:r w:rsidR="000D4043">
        <w:t xml:space="preserve">                                                              </w:t>
      </w:r>
    </w:p>
    <w:p w14:paraId="0922C013" w14:textId="66479C6C" w:rsidR="00290AF2" w:rsidRDefault="00290AF2" w:rsidP="00290AF2">
      <w:pPr>
        <w:pStyle w:val="ListBullet"/>
        <w:numPr>
          <w:ilvl w:val="0"/>
          <w:numId w:val="0"/>
        </w:numPr>
        <w:rPr>
          <w:b/>
          <w:color w:val="39A5B7" w:themeColor="accent1"/>
          <w:sz w:val="24"/>
          <w:szCs w:val="24"/>
        </w:rPr>
      </w:pPr>
      <w:r w:rsidRPr="00290AF2">
        <w:rPr>
          <w:b/>
          <w:color w:val="39A5B7" w:themeColor="accent1"/>
          <w:sz w:val="24"/>
          <w:szCs w:val="24"/>
        </w:rPr>
        <w:t>PROJECTS</w:t>
      </w:r>
    </w:p>
    <w:p w14:paraId="02D4A66C" w14:textId="77777777" w:rsidR="00024F08" w:rsidRPr="00162C48" w:rsidRDefault="00024F08" w:rsidP="00024F08">
      <w:pPr>
        <w:pStyle w:val="ListBullet"/>
        <w:numPr>
          <w:ilvl w:val="0"/>
          <w:numId w:val="0"/>
        </w:numPr>
        <w:rPr>
          <w:b/>
        </w:rPr>
      </w:pPr>
      <w:r w:rsidRPr="00162C48">
        <w:rPr>
          <w:b/>
        </w:rPr>
        <w:t>Recommender Systems</w:t>
      </w:r>
    </w:p>
    <w:p w14:paraId="330138A7" w14:textId="77777777" w:rsidR="00024F08" w:rsidRDefault="00024F08" w:rsidP="00024F08">
      <w:pPr>
        <w:pStyle w:val="ListBullet"/>
      </w:pPr>
      <w:r>
        <w:t>Computed Regularized Cost function and Regularized gradient for collaborative filtering.</w:t>
      </w:r>
      <w:bookmarkStart w:id="0" w:name="_GoBack"/>
      <w:bookmarkEnd w:id="0"/>
    </w:p>
    <w:p w14:paraId="7CF5F569" w14:textId="4F312C76" w:rsidR="00024F08" w:rsidRPr="00024F08" w:rsidRDefault="00024F08" w:rsidP="00024F08">
      <w:pPr>
        <w:pStyle w:val="ListBullet"/>
      </w:pPr>
      <w:r>
        <w:t>Trained an algorithm based on Cost function and gradient to make movie recommendations.</w:t>
      </w:r>
    </w:p>
    <w:p w14:paraId="152F4EA1" w14:textId="10B9AE57" w:rsidR="00290AF2" w:rsidRDefault="000C5BF0" w:rsidP="00290AF2">
      <w:pPr>
        <w:pStyle w:val="ListBullet"/>
        <w:numPr>
          <w:ilvl w:val="0"/>
          <w:numId w:val="0"/>
        </w:numPr>
        <w:rPr>
          <w:b/>
        </w:rPr>
      </w:pPr>
      <w:r>
        <w:rPr>
          <w:b/>
        </w:rPr>
        <w:t>Predictive Analysis of</w:t>
      </w:r>
      <w:r w:rsidR="006B4E97">
        <w:rPr>
          <w:b/>
        </w:rPr>
        <w:t xml:space="preserve"> </w:t>
      </w:r>
      <w:r>
        <w:rPr>
          <w:b/>
        </w:rPr>
        <w:t xml:space="preserve">Likelihood of getting a </w:t>
      </w:r>
      <w:r w:rsidR="006B4E97">
        <w:rPr>
          <w:b/>
        </w:rPr>
        <w:t>Loan</w:t>
      </w:r>
      <w:r>
        <w:rPr>
          <w:b/>
        </w:rPr>
        <w:t xml:space="preserve"> </w:t>
      </w:r>
    </w:p>
    <w:p w14:paraId="238BD09F" w14:textId="695838D7" w:rsidR="00955C50" w:rsidRDefault="00955C50" w:rsidP="006B4E97">
      <w:pPr>
        <w:pStyle w:val="ListBullet"/>
      </w:pPr>
      <w:r>
        <w:t xml:space="preserve">Developed two models one with demographic information and other without demographic information and determined that the personal demographic information such as Race, Ethnicity and gender doesn’t influence the likelihood of getting loan. </w:t>
      </w:r>
    </w:p>
    <w:p w14:paraId="1A31E2EB" w14:textId="2EFA3A36" w:rsidR="00483365" w:rsidRDefault="00904934" w:rsidP="00955C50">
      <w:pPr>
        <w:pStyle w:val="ListBullet"/>
      </w:pPr>
      <w:r>
        <w:t>Obtained accuracy of models in terms of thresholds (50% and 75 %)</w:t>
      </w:r>
      <w:r w:rsidR="0016129B">
        <w:t xml:space="preserve"> and </w:t>
      </w:r>
      <w:r w:rsidR="00483365">
        <w:t>Model validation is done using Confusion matrix and ROC curves</w:t>
      </w:r>
      <w:r w:rsidR="0063053B">
        <w:t xml:space="preserve"> with Area under the curve - 0.72.</w:t>
      </w:r>
    </w:p>
    <w:p w14:paraId="24B76164" w14:textId="58C79A5C" w:rsidR="00162C48" w:rsidRPr="00162C48" w:rsidRDefault="00162C48" w:rsidP="00162C48">
      <w:pPr>
        <w:pStyle w:val="ListBullet"/>
        <w:numPr>
          <w:ilvl w:val="0"/>
          <w:numId w:val="0"/>
        </w:numPr>
        <w:rPr>
          <w:b/>
        </w:rPr>
      </w:pPr>
      <w:r w:rsidRPr="00162C48">
        <w:rPr>
          <w:b/>
        </w:rPr>
        <w:t>Detecting Anomalous behavior in Server Computer</w:t>
      </w:r>
      <w:r>
        <w:rPr>
          <w:b/>
        </w:rPr>
        <w:t>s</w:t>
      </w:r>
    </w:p>
    <w:p w14:paraId="2A1FF44C" w14:textId="77777777" w:rsidR="00162C48" w:rsidRDefault="00162C48" w:rsidP="00162C48">
      <w:pPr>
        <w:pStyle w:val="ListBullet"/>
      </w:pPr>
      <w:r>
        <w:t>Used Gaussian distribution to develop an anomaly detection algorithm by estimating parameters of the Gaussian distribution.</w:t>
      </w:r>
    </w:p>
    <w:p w14:paraId="26EBDF94" w14:textId="77777777" w:rsidR="00162C48" w:rsidRDefault="00162C48" w:rsidP="00162C48">
      <w:pPr>
        <w:pStyle w:val="ListBullet"/>
      </w:pPr>
      <w:r>
        <w:t>A threshold value is selected to classify the anomalies using F1 scores on cross validation set.</w:t>
      </w:r>
    </w:p>
    <w:p w14:paraId="6CADDAA0" w14:textId="77777777" w:rsidR="00162C48" w:rsidRPr="00162C48" w:rsidRDefault="00162C48" w:rsidP="00162C48">
      <w:pPr>
        <w:pStyle w:val="ListBullet"/>
        <w:numPr>
          <w:ilvl w:val="0"/>
          <w:numId w:val="0"/>
        </w:numPr>
        <w:rPr>
          <w:b/>
        </w:rPr>
      </w:pPr>
      <w:r w:rsidRPr="00162C48">
        <w:rPr>
          <w:b/>
        </w:rPr>
        <w:t>Hand written Digit recognition</w:t>
      </w:r>
    </w:p>
    <w:p w14:paraId="468701C0" w14:textId="77777777" w:rsidR="00162C48" w:rsidRDefault="00162C48" w:rsidP="00162C48">
      <w:pPr>
        <w:pStyle w:val="ListBullet"/>
      </w:pPr>
      <w:r>
        <w:t xml:space="preserve">Applied one-vs-all logistic regression model to build a multi class classifier and achieved a training set accuracy of 94.9%. </w:t>
      </w:r>
    </w:p>
    <w:p w14:paraId="445AEFA0" w14:textId="667E0B93" w:rsidR="00162C48" w:rsidRDefault="00162C48" w:rsidP="00162C48">
      <w:pPr>
        <w:pStyle w:val="ListBullet"/>
      </w:pPr>
      <w:r>
        <w:t>Implemented feed forward propagation and Back Propagation algorithm for Neural Network to use weights and learn parameters for prediction.</w:t>
      </w:r>
    </w:p>
    <w:p w14:paraId="1EB49073" w14:textId="77777777" w:rsidR="00162C48" w:rsidRPr="00162C48" w:rsidRDefault="00162C48" w:rsidP="00162C48">
      <w:pPr>
        <w:pStyle w:val="ListBullet"/>
        <w:numPr>
          <w:ilvl w:val="0"/>
          <w:numId w:val="0"/>
        </w:numPr>
        <w:rPr>
          <w:b/>
        </w:rPr>
      </w:pPr>
      <w:r w:rsidRPr="00162C48">
        <w:rPr>
          <w:b/>
        </w:rPr>
        <w:t>Image compression using K-means</w:t>
      </w:r>
    </w:p>
    <w:p w14:paraId="10163EBB" w14:textId="77777777" w:rsidR="00162C48" w:rsidRDefault="00162C48" w:rsidP="00162C48">
      <w:pPr>
        <w:pStyle w:val="ListBullet"/>
      </w:pPr>
      <w:r>
        <w:t>Using K-means the number of colors on the image is reduced to 16.</w:t>
      </w:r>
    </w:p>
    <w:p w14:paraId="7A8DEACA" w14:textId="77777777" w:rsidR="002F5CFC" w:rsidRDefault="00162C48" w:rsidP="008B2E01">
      <w:pPr>
        <w:pStyle w:val="ListBullet"/>
      </w:pPr>
      <w:r>
        <w:t>Compressed the original image by a factor of 6.</w:t>
      </w:r>
    </w:p>
    <w:p w14:paraId="60228B33" w14:textId="31754CC2" w:rsidR="008B2E01" w:rsidRPr="002F5CFC" w:rsidRDefault="008B2E01" w:rsidP="002F5CFC">
      <w:pPr>
        <w:pStyle w:val="Subsection"/>
        <w:spacing w:before="100"/>
        <w:rPr>
          <w:color w:val="39A5B7" w:themeColor="accent1"/>
          <w:sz w:val="24"/>
          <w:szCs w:val="24"/>
        </w:rPr>
      </w:pPr>
      <w:r w:rsidRPr="002F5CFC">
        <w:rPr>
          <w:color w:val="39A5B7" w:themeColor="accent1"/>
          <w:sz w:val="24"/>
          <w:szCs w:val="24"/>
        </w:rPr>
        <w:t>Experience</w:t>
      </w:r>
    </w:p>
    <w:p w14:paraId="28431858" w14:textId="09B59364" w:rsidR="008B2E01" w:rsidRDefault="0063053B" w:rsidP="008B2E01">
      <w:pPr>
        <w:pStyle w:val="Subsection"/>
        <w:spacing w:before="100"/>
      </w:pPr>
      <w:r>
        <w:t>jUNIOR</w:t>
      </w:r>
      <w:r w:rsidR="00396580">
        <w:t xml:space="preserve"> </w:t>
      </w:r>
      <w:r w:rsidR="008B2E01">
        <w:t>consultant </w:t>
      </w:r>
      <w:r w:rsidR="008A0CB4">
        <w:t xml:space="preserve">              </w:t>
      </w:r>
      <w:r w:rsidR="008B2E01">
        <w:t>| </w:t>
      </w:r>
      <w:r w:rsidR="008A0CB4">
        <w:t xml:space="preserve">  </w:t>
      </w:r>
      <w:r w:rsidR="008B2E01">
        <w:t>parent petroleum</w:t>
      </w:r>
      <w:r w:rsidR="008A0CB4">
        <w:t xml:space="preserve">    | 01/2016-05/2016</w:t>
      </w:r>
    </w:p>
    <w:p w14:paraId="59A2CA51" w14:textId="6D8056B2" w:rsidR="008B2E01" w:rsidRDefault="00BD5DC1" w:rsidP="008B2E01">
      <w:pPr>
        <w:pStyle w:val="ListBullet"/>
      </w:pPr>
      <w:r>
        <w:t>SSIS data integrati</w:t>
      </w:r>
      <w:r w:rsidR="00D259B1">
        <w:t xml:space="preserve">on between Accounting Software </w:t>
      </w:r>
      <w:r>
        <w:t>and Microsoft CRM 2016 for Daily synchronization.</w:t>
      </w:r>
    </w:p>
    <w:p w14:paraId="2FF26011" w14:textId="4F6BA54F" w:rsidR="00BD5DC1" w:rsidRDefault="00ED352C" w:rsidP="008B2E01">
      <w:pPr>
        <w:pStyle w:val="ListBullet"/>
      </w:pPr>
      <w:r>
        <w:t xml:space="preserve">Integration includes </w:t>
      </w:r>
      <w:r w:rsidR="00D259B1">
        <w:t xml:space="preserve">designing workflows and </w:t>
      </w:r>
      <w:r>
        <w:t>d</w:t>
      </w:r>
      <w:r w:rsidR="00BD5DC1">
        <w:t>ata selection based on business needs, creating data flows in Visual studio and scheduling the integration.</w:t>
      </w:r>
    </w:p>
    <w:p w14:paraId="5658B0CA" w14:textId="63C4C87D" w:rsidR="002F5CFC" w:rsidRDefault="002F5CFC" w:rsidP="002F5CFC">
      <w:pPr>
        <w:pStyle w:val="ListBullet"/>
        <w:numPr>
          <w:ilvl w:val="0"/>
          <w:numId w:val="0"/>
        </w:numPr>
        <w:rPr>
          <w:b/>
        </w:rPr>
      </w:pPr>
      <w:r w:rsidRPr="002F5CFC">
        <w:rPr>
          <w:b/>
        </w:rPr>
        <w:t>PROGRAMMER ANALYST</w:t>
      </w:r>
      <w:r>
        <w:rPr>
          <w:b/>
        </w:rPr>
        <w:t xml:space="preserve">         |      COGNIZANT        | 05/2012-07/2015</w:t>
      </w:r>
    </w:p>
    <w:p w14:paraId="53DA0D00" w14:textId="35E82FF8" w:rsidR="00B657F3" w:rsidRDefault="003F2264" w:rsidP="00B657F3">
      <w:pPr>
        <w:pStyle w:val="ListBullet"/>
      </w:pPr>
      <w:proofErr w:type="spellStart"/>
      <w:r>
        <w:t>Workind</w:t>
      </w:r>
      <w:proofErr w:type="spellEnd"/>
      <w:r w:rsidR="00B657F3">
        <w:t xml:space="preserve"> on various machine learning techniques</w:t>
      </w:r>
    </w:p>
    <w:p w14:paraId="3AFDE92C" w14:textId="22B2C980" w:rsidR="00B657F3" w:rsidRDefault="00B657F3" w:rsidP="00B657F3">
      <w:pPr>
        <w:pStyle w:val="ListBullet"/>
      </w:pPr>
      <w:r>
        <w:t xml:space="preserve">Experienced in data exploration using packages such as </w:t>
      </w:r>
      <w:proofErr w:type="spellStart"/>
      <w:r>
        <w:t>Numpys</w:t>
      </w:r>
      <w:proofErr w:type="spellEnd"/>
      <w:r>
        <w:t xml:space="preserve"> and Pandas.</w:t>
      </w:r>
    </w:p>
    <w:p w14:paraId="737886F7" w14:textId="77CFD649" w:rsidR="00B657F3" w:rsidRPr="00B657F3" w:rsidRDefault="00B657F3" w:rsidP="00B657F3">
      <w:pPr>
        <w:pStyle w:val="ListBullet"/>
      </w:pPr>
      <w:r>
        <w:t xml:space="preserve">Designed ETL workflows using </w:t>
      </w:r>
      <w:proofErr w:type="spellStart"/>
      <w:r>
        <w:t>Informatica</w:t>
      </w:r>
      <w:proofErr w:type="spellEnd"/>
      <w:r w:rsidR="003F2264">
        <w:t xml:space="preserve"> and worked extensively on Oracle Database</w:t>
      </w:r>
      <w:r w:rsidR="00B0669A">
        <w:t>.</w:t>
      </w:r>
    </w:p>
    <w:p w14:paraId="5A801842" w14:textId="77777777" w:rsidR="00290AF2" w:rsidRPr="0006004D" w:rsidRDefault="00290AF2" w:rsidP="00290AF2">
      <w:pPr>
        <w:pStyle w:val="Subsection"/>
        <w:spacing w:before="100"/>
        <w:rPr>
          <w:color w:val="39A5B7" w:themeColor="accent1"/>
          <w:sz w:val="24"/>
          <w:szCs w:val="24"/>
        </w:rPr>
      </w:pPr>
      <w:r w:rsidRPr="0006004D">
        <w:rPr>
          <w:color w:val="39A5B7" w:themeColor="accent1"/>
          <w:sz w:val="24"/>
          <w:szCs w:val="24"/>
        </w:rPr>
        <w:t>Technical Skills</w:t>
      </w:r>
    </w:p>
    <w:p w14:paraId="7F2F816D" w14:textId="5A1F4371" w:rsidR="00290AF2" w:rsidRDefault="00290AF2" w:rsidP="00290AF2">
      <w:pPr>
        <w:pStyle w:val="ListBullet"/>
      </w:pPr>
      <w:r>
        <w:t>SQL, Java, R, Python, C++</w:t>
      </w:r>
      <w:r w:rsidR="001B1177">
        <w:t>.</w:t>
      </w:r>
    </w:p>
    <w:p w14:paraId="1EC20ED8" w14:textId="7DDBEB4B" w:rsidR="00FB2E97" w:rsidRDefault="00893A2D" w:rsidP="008A0CB4">
      <w:pPr>
        <w:pStyle w:val="ListBullet"/>
      </w:pPr>
      <w:r>
        <w:t xml:space="preserve">MATLAB, </w:t>
      </w:r>
      <w:r w:rsidR="0031443D">
        <w:t>Tableau</w:t>
      </w:r>
      <w:r w:rsidR="00290AF2">
        <w:t xml:space="preserve">, </w:t>
      </w:r>
      <w:proofErr w:type="spellStart"/>
      <w:r w:rsidR="0031443D">
        <w:t>Gephi</w:t>
      </w:r>
      <w:proofErr w:type="spellEnd"/>
      <w:r w:rsidR="00290AF2">
        <w:t>,</w:t>
      </w:r>
      <w:r w:rsidR="0031443D">
        <w:t xml:space="preserve"> IBM Watson,</w:t>
      </w:r>
      <w:r w:rsidR="00290AF2">
        <w:t xml:space="preserve"> </w:t>
      </w:r>
      <w:proofErr w:type="spellStart"/>
      <w:r w:rsidR="00CE77C0">
        <w:t>Microstrategy</w:t>
      </w:r>
      <w:proofErr w:type="spellEnd"/>
      <w:r w:rsidR="00CE77C0">
        <w:t xml:space="preserve">, </w:t>
      </w:r>
      <w:r w:rsidR="00290AF2">
        <w:t xml:space="preserve">Microsoft Dynamics, </w:t>
      </w:r>
      <w:proofErr w:type="spellStart"/>
      <w:r w:rsidR="00290AF2">
        <w:t>Informatica</w:t>
      </w:r>
      <w:proofErr w:type="spellEnd"/>
      <w:r w:rsidR="00290AF2">
        <w:t>, Oracle</w:t>
      </w:r>
      <w:r w:rsidR="00D341C2">
        <w:t>, Linux</w:t>
      </w:r>
      <w:r w:rsidR="008A0CB4">
        <w:t>, Microsoft Excel.</w:t>
      </w:r>
      <w:r w:rsidR="001B1177">
        <w:t xml:space="preserve">                                                                                                                                                    </w:t>
      </w:r>
    </w:p>
    <w:sectPr w:rsidR="00FB2E97" w:rsidSect="00DF60EA">
      <w:footerReference w:type="default" r:id="rId1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4DB50" w14:textId="77777777" w:rsidR="00DC1297" w:rsidRDefault="00DC1297">
      <w:pPr>
        <w:spacing w:after="0"/>
      </w:pPr>
      <w:r>
        <w:separator/>
      </w:r>
    </w:p>
  </w:endnote>
  <w:endnote w:type="continuationSeparator" w:id="0">
    <w:p w14:paraId="40DCE16C" w14:textId="77777777" w:rsidR="00DC1297" w:rsidRDefault="00DC1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5A5FE" w14:textId="552A237A" w:rsidR="00642713" w:rsidRDefault="0034183D">
    <w:pPr>
      <w:pStyle w:val="Footer"/>
    </w:pPr>
    <w:r>
      <w:t xml:space="preserve">Page </w:t>
    </w:r>
    <w:r>
      <w:fldChar w:fldCharType="begin"/>
    </w:r>
    <w:r>
      <w:instrText xml:space="preserve"> PAGE   \* MERGEFORMAT </w:instrText>
    </w:r>
    <w:r>
      <w:fldChar w:fldCharType="separate"/>
    </w:r>
    <w:r w:rsidR="00CB696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7599A" w14:textId="77777777" w:rsidR="00DC1297" w:rsidRDefault="00DC1297">
      <w:pPr>
        <w:spacing w:after="0"/>
      </w:pPr>
      <w:r>
        <w:separator/>
      </w:r>
    </w:p>
  </w:footnote>
  <w:footnote w:type="continuationSeparator" w:id="0">
    <w:p w14:paraId="683325D5" w14:textId="77777777" w:rsidR="00DC1297" w:rsidRDefault="00DC12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A4205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60401E1"/>
    <w:multiLevelType w:val="hybridMultilevel"/>
    <w:tmpl w:val="89BC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E1785"/>
    <w:multiLevelType w:val="hybridMultilevel"/>
    <w:tmpl w:val="F9EA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B1C59"/>
    <w:multiLevelType w:val="hybridMultilevel"/>
    <w:tmpl w:val="6C9E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B1C7B"/>
    <w:multiLevelType w:val="hybridMultilevel"/>
    <w:tmpl w:val="A0B855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707500AB"/>
    <w:multiLevelType w:val="hybridMultilevel"/>
    <w:tmpl w:val="8EEE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num>
  <w:num w:numId="18">
    <w:abstractNumId w:val="0"/>
  </w:num>
  <w:num w:numId="19">
    <w:abstractNumId w:val="0"/>
  </w:num>
  <w:num w:numId="20">
    <w:abstractNumId w:val="5"/>
  </w:num>
  <w:num w:numId="21">
    <w:abstractNumId w:val="0"/>
  </w:num>
  <w:num w:numId="22">
    <w:abstractNumId w:val="0"/>
  </w:num>
  <w:num w:numId="23">
    <w:abstractNumId w:val="3"/>
  </w:num>
  <w:num w:numId="24">
    <w:abstractNumId w:val="0"/>
  </w:num>
  <w:num w:numId="25">
    <w:abstractNumId w:val="0"/>
  </w:num>
  <w:num w:numId="26">
    <w:abstractNumId w:val="4"/>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3MDU3MDGyMDGzNLJQ0lEKTi0uzszPAykwrwUA4FNjFiwAAAA="/>
  </w:docVars>
  <w:rsids>
    <w:rsidRoot w:val="00E62ED3"/>
    <w:rsid w:val="00024F08"/>
    <w:rsid w:val="0007305F"/>
    <w:rsid w:val="000C5BF0"/>
    <w:rsid w:val="000D4043"/>
    <w:rsid w:val="000F71CB"/>
    <w:rsid w:val="0011617E"/>
    <w:rsid w:val="0016129B"/>
    <w:rsid w:val="00162C48"/>
    <w:rsid w:val="001A1B94"/>
    <w:rsid w:val="001B1177"/>
    <w:rsid w:val="001E5142"/>
    <w:rsid w:val="00226279"/>
    <w:rsid w:val="00257E83"/>
    <w:rsid w:val="00290AF2"/>
    <w:rsid w:val="00293A22"/>
    <w:rsid w:val="002F5CFC"/>
    <w:rsid w:val="0031443D"/>
    <w:rsid w:val="0034183D"/>
    <w:rsid w:val="00361E3F"/>
    <w:rsid w:val="00396580"/>
    <w:rsid w:val="003C5F77"/>
    <w:rsid w:val="003F02CC"/>
    <w:rsid w:val="003F2264"/>
    <w:rsid w:val="00430610"/>
    <w:rsid w:val="00453192"/>
    <w:rsid w:val="00471C7C"/>
    <w:rsid w:val="00483365"/>
    <w:rsid w:val="00490322"/>
    <w:rsid w:val="004B4D0F"/>
    <w:rsid w:val="004D1398"/>
    <w:rsid w:val="00530FC7"/>
    <w:rsid w:val="00581B73"/>
    <w:rsid w:val="005F4E72"/>
    <w:rsid w:val="0061582D"/>
    <w:rsid w:val="0063053B"/>
    <w:rsid w:val="00642713"/>
    <w:rsid w:val="006A160B"/>
    <w:rsid w:val="006B4E97"/>
    <w:rsid w:val="00724334"/>
    <w:rsid w:val="0089193A"/>
    <w:rsid w:val="00893A2D"/>
    <w:rsid w:val="008A0CB4"/>
    <w:rsid w:val="008B2E01"/>
    <w:rsid w:val="008C1971"/>
    <w:rsid w:val="00904934"/>
    <w:rsid w:val="00915268"/>
    <w:rsid w:val="00941444"/>
    <w:rsid w:val="00944D9D"/>
    <w:rsid w:val="0095356D"/>
    <w:rsid w:val="00955C50"/>
    <w:rsid w:val="009670B1"/>
    <w:rsid w:val="009C4ACA"/>
    <w:rsid w:val="00A0585D"/>
    <w:rsid w:val="00A20C29"/>
    <w:rsid w:val="00A5440E"/>
    <w:rsid w:val="00A5731E"/>
    <w:rsid w:val="00A77EF7"/>
    <w:rsid w:val="00A93851"/>
    <w:rsid w:val="00AA19FA"/>
    <w:rsid w:val="00AA37D7"/>
    <w:rsid w:val="00B0669A"/>
    <w:rsid w:val="00B32422"/>
    <w:rsid w:val="00B477C4"/>
    <w:rsid w:val="00B657F3"/>
    <w:rsid w:val="00B71686"/>
    <w:rsid w:val="00B729C1"/>
    <w:rsid w:val="00BA1614"/>
    <w:rsid w:val="00BD5DC1"/>
    <w:rsid w:val="00BE2FD6"/>
    <w:rsid w:val="00C02C7D"/>
    <w:rsid w:val="00C07904"/>
    <w:rsid w:val="00C73833"/>
    <w:rsid w:val="00C90E97"/>
    <w:rsid w:val="00C94F64"/>
    <w:rsid w:val="00CB5BD7"/>
    <w:rsid w:val="00CB696B"/>
    <w:rsid w:val="00CD6849"/>
    <w:rsid w:val="00CE77C0"/>
    <w:rsid w:val="00D13294"/>
    <w:rsid w:val="00D20791"/>
    <w:rsid w:val="00D25437"/>
    <w:rsid w:val="00D259B1"/>
    <w:rsid w:val="00D341C2"/>
    <w:rsid w:val="00DB5C46"/>
    <w:rsid w:val="00DC1297"/>
    <w:rsid w:val="00DF51CB"/>
    <w:rsid w:val="00DF60EA"/>
    <w:rsid w:val="00E23E84"/>
    <w:rsid w:val="00E24D77"/>
    <w:rsid w:val="00E43409"/>
    <w:rsid w:val="00E62ED3"/>
    <w:rsid w:val="00E6780B"/>
    <w:rsid w:val="00ED1893"/>
    <w:rsid w:val="00ED352C"/>
    <w:rsid w:val="00EE7DFD"/>
    <w:rsid w:val="00F3288A"/>
    <w:rsid w:val="00F65C28"/>
    <w:rsid w:val="00FA0320"/>
    <w:rsid w:val="00FB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5E6A"/>
  <w15:chartTrackingRefBased/>
  <w15:docId w15:val="{454F9CF1-D2E5-49A7-99CF-218114F8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8B2E01"/>
    <w:pPr>
      <w:spacing w:before="100" w:beforeAutospacing="1" w:after="100" w:afterAutospacing="1"/>
      <w:outlineLvl w:val="3"/>
    </w:pPr>
    <w:rPr>
      <w:rFonts w:ascii="Times New Roman" w:eastAsia="Times New Roman" w:hAnsi="Times New Roman" w:cs="Times New Roman"/>
      <w:b/>
      <w:bCs/>
      <w:color w:val="aut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BalloonText">
    <w:name w:val="Balloon Text"/>
    <w:basedOn w:val="Normal"/>
    <w:link w:val="BalloonTextChar"/>
    <w:uiPriority w:val="99"/>
    <w:semiHidden/>
    <w:unhideWhenUsed/>
    <w:rsid w:val="003F02CC"/>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3F02CC"/>
    <w:rPr>
      <w:rFonts w:ascii="Segoe UI" w:hAnsi="Segoe UI" w:cs="Segoe UI"/>
      <w:szCs w:val="18"/>
    </w:rPr>
  </w:style>
  <w:style w:type="character" w:customStyle="1" w:styleId="Heading4Char">
    <w:name w:val="Heading 4 Char"/>
    <w:basedOn w:val="DefaultParagraphFont"/>
    <w:link w:val="Heading4"/>
    <w:uiPriority w:val="9"/>
    <w:rsid w:val="008B2E01"/>
    <w:rPr>
      <w:rFonts w:ascii="Times New Roman" w:eastAsia="Times New Roman" w:hAnsi="Times New Roman" w:cs="Times New Roman"/>
      <w:b/>
      <w:bCs/>
      <w:color w:val="auto"/>
      <w:sz w:val="24"/>
      <w:szCs w:val="24"/>
      <w:lang w:eastAsia="en-US"/>
    </w:rPr>
  </w:style>
  <w:style w:type="character" w:customStyle="1" w:styleId="field-text">
    <w:name w:val="field-text"/>
    <w:basedOn w:val="DefaultParagraphFont"/>
    <w:rsid w:val="008B2E01"/>
  </w:style>
  <w:style w:type="paragraph" w:styleId="ListParagraph">
    <w:name w:val="List Paragraph"/>
    <w:basedOn w:val="Normal"/>
    <w:uiPriority w:val="34"/>
    <w:qFormat/>
    <w:rsid w:val="00162C48"/>
    <w:pPr>
      <w:spacing w:after="160" w:line="259"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13094">
      <w:bodyDiv w:val="1"/>
      <w:marLeft w:val="0"/>
      <w:marRight w:val="0"/>
      <w:marTop w:val="0"/>
      <w:marBottom w:val="0"/>
      <w:divBdr>
        <w:top w:val="none" w:sz="0" w:space="0" w:color="auto"/>
        <w:left w:val="none" w:sz="0" w:space="0" w:color="auto"/>
        <w:bottom w:val="none" w:sz="0" w:space="0" w:color="auto"/>
        <w:right w:val="none" w:sz="0" w:space="0" w:color="auto"/>
      </w:divBdr>
      <w:divsChild>
        <w:div w:id="928661853">
          <w:marLeft w:val="0"/>
          <w:marRight w:val="0"/>
          <w:marTop w:val="0"/>
          <w:marBottom w:val="0"/>
          <w:divBdr>
            <w:top w:val="none" w:sz="0" w:space="0" w:color="auto"/>
            <w:left w:val="none" w:sz="0" w:space="0" w:color="auto"/>
            <w:bottom w:val="none" w:sz="0" w:space="0" w:color="auto"/>
            <w:right w:val="none" w:sz="0" w:space="0" w:color="auto"/>
          </w:divBdr>
        </w:div>
        <w:div w:id="891574418">
          <w:marLeft w:val="0"/>
          <w:marRight w:val="0"/>
          <w:marTop w:val="0"/>
          <w:marBottom w:val="0"/>
          <w:divBdr>
            <w:top w:val="none" w:sz="0" w:space="0" w:color="auto"/>
            <w:left w:val="none" w:sz="0" w:space="0" w:color="auto"/>
            <w:bottom w:val="none" w:sz="0" w:space="0" w:color="auto"/>
            <w:right w:val="none" w:sz="0" w:space="0" w:color="auto"/>
          </w:divBdr>
        </w:div>
        <w:div w:id="165825030">
          <w:marLeft w:val="0"/>
          <w:marRight w:val="0"/>
          <w:marTop w:val="0"/>
          <w:marBottom w:val="0"/>
          <w:divBdr>
            <w:top w:val="none" w:sz="0" w:space="0" w:color="auto"/>
            <w:left w:val="none" w:sz="0" w:space="0" w:color="auto"/>
            <w:bottom w:val="none" w:sz="0" w:space="0" w:color="auto"/>
            <w:right w:val="none" w:sz="0" w:space="0" w:color="auto"/>
          </w:divBdr>
        </w:div>
        <w:div w:id="1826236622">
          <w:marLeft w:val="0"/>
          <w:marRight w:val="0"/>
          <w:marTop w:val="0"/>
          <w:marBottom w:val="0"/>
          <w:divBdr>
            <w:top w:val="none" w:sz="0" w:space="0" w:color="auto"/>
            <w:left w:val="none" w:sz="0" w:space="0" w:color="auto"/>
            <w:bottom w:val="none" w:sz="0" w:space="0" w:color="auto"/>
            <w:right w:val="none" w:sz="0" w:space="0" w:color="auto"/>
          </w:divBdr>
        </w:div>
        <w:div w:id="32729455">
          <w:marLeft w:val="0"/>
          <w:marRight w:val="0"/>
          <w:marTop w:val="0"/>
          <w:marBottom w:val="0"/>
          <w:divBdr>
            <w:top w:val="none" w:sz="0" w:space="0" w:color="auto"/>
            <w:left w:val="none" w:sz="0" w:space="0" w:color="auto"/>
            <w:bottom w:val="none" w:sz="0" w:space="0" w:color="auto"/>
            <w:right w:val="none" w:sz="0" w:space="0" w:color="auto"/>
          </w:divBdr>
        </w:div>
        <w:div w:id="2086221389">
          <w:marLeft w:val="0"/>
          <w:marRight w:val="0"/>
          <w:marTop w:val="0"/>
          <w:marBottom w:val="0"/>
          <w:divBdr>
            <w:top w:val="none" w:sz="0" w:space="0" w:color="auto"/>
            <w:left w:val="none" w:sz="0" w:space="0" w:color="auto"/>
            <w:bottom w:val="none" w:sz="0" w:space="0" w:color="auto"/>
            <w:right w:val="none" w:sz="0" w:space="0" w:color="auto"/>
          </w:divBdr>
        </w:div>
        <w:div w:id="962997993">
          <w:marLeft w:val="0"/>
          <w:marRight w:val="0"/>
          <w:marTop w:val="0"/>
          <w:marBottom w:val="0"/>
          <w:divBdr>
            <w:top w:val="none" w:sz="0" w:space="0" w:color="auto"/>
            <w:left w:val="none" w:sz="0" w:space="0" w:color="auto"/>
            <w:bottom w:val="none" w:sz="0" w:space="0" w:color="auto"/>
            <w:right w:val="none" w:sz="0" w:space="0" w:color="auto"/>
          </w:divBdr>
        </w:div>
        <w:div w:id="991374517">
          <w:marLeft w:val="0"/>
          <w:marRight w:val="0"/>
          <w:marTop w:val="0"/>
          <w:marBottom w:val="0"/>
          <w:divBdr>
            <w:top w:val="none" w:sz="0" w:space="0" w:color="auto"/>
            <w:left w:val="none" w:sz="0" w:space="0" w:color="auto"/>
            <w:bottom w:val="none" w:sz="0" w:space="0" w:color="auto"/>
            <w:right w:val="none" w:sz="0" w:space="0" w:color="auto"/>
          </w:divBdr>
        </w:div>
        <w:div w:id="1060402719">
          <w:marLeft w:val="0"/>
          <w:marRight w:val="0"/>
          <w:marTop w:val="0"/>
          <w:marBottom w:val="0"/>
          <w:divBdr>
            <w:top w:val="none" w:sz="0" w:space="0" w:color="auto"/>
            <w:left w:val="none" w:sz="0" w:space="0" w:color="auto"/>
            <w:bottom w:val="none" w:sz="0" w:space="0" w:color="auto"/>
            <w:right w:val="none" w:sz="0" w:space="0" w:color="auto"/>
          </w:divBdr>
        </w:div>
      </w:divsChild>
    </w:div>
    <w:div w:id="956332603">
      <w:bodyDiv w:val="1"/>
      <w:marLeft w:val="0"/>
      <w:marRight w:val="0"/>
      <w:marTop w:val="0"/>
      <w:marBottom w:val="0"/>
      <w:divBdr>
        <w:top w:val="none" w:sz="0" w:space="0" w:color="auto"/>
        <w:left w:val="none" w:sz="0" w:space="0" w:color="auto"/>
        <w:bottom w:val="none" w:sz="0" w:space="0" w:color="auto"/>
        <w:right w:val="none" w:sz="0" w:space="0" w:color="auto"/>
      </w:divBdr>
    </w:div>
    <w:div w:id="1044216777">
      <w:bodyDiv w:val="1"/>
      <w:marLeft w:val="0"/>
      <w:marRight w:val="0"/>
      <w:marTop w:val="0"/>
      <w:marBottom w:val="0"/>
      <w:divBdr>
        <w:top w:val="none" w:sz="0" w:space="0" w:color="auto"/>
        <w:left w:val="none" w:sz="0" w:space="0" w:color="auto"/>
        <w:bottom w:val="none" w:sz="0" w:space="0" w:color="auto"/>
        <w:right w:val="none" w:sz="0" w:space="0" w:color="auto"/>
      </w:divBdr>
      <w:divsChild>
        <w:div w:id="110784804">
          <w:marLeft w:val="0"/>
          <w:marRight w:val="0"/>
          <w:marTop w:val="0"/>
          <w:marBottom w:val="0"/>
          <w:divBdr>
            <w:top w:val="none" w:sz="0" w:space="0" w:color="auto"/>
            <w:left w:val="none" w:sz="0" w:space="0" w:color="auto"/>
            <w:bottom w:val="none" w:sz="0" w:space="0" w:color="auto"/>
            <w:right w:val="none" w:sz="0" w:space="0" w:color="auto"/>
          </w:divBdr>
        </w:div>
        <w:div w:id="383139010">
          <w:marLeft w:val="0"/>
          <w:marRight w:val="0"/>
          <w:marTop w:val="0"/>
          <w:marBottom w:val="0"/>
          <w:divBdr>
            <w:top w:val="none" w:sz="0" w:space="0" w:color="auto"/>
            <w:left w:val="none" w:sz="0" w:space="0" w:color="auto"/>
            <w:bottom w:val="none" w:sz="0" w:space="0" w:color="auto"/>
            <w:right w:val="none" w:sz="0" w:space="0" w:color="auto"/>
          </w:divBdr>
        </w:div>
        <w:div w:id="1769351120">
          <w:marLeft w:val="0"/>
          <w:marRight w:val="0"/>
          <w:marTop w:val="0"/>
          <w:marBottom w:val="0"/>
          <w:divBdr>
            <w:top w:val="none" w:sz="0" w:space="0" w:color="auto"/>
            <w:left w:val="none" w:sz="0" w:space="0" w:color="auto"/>
            <w:bottom w:val="none" w:sz="0" w:space="0" w:color="auto"/>
            <w:right w:val="none" w:sz="0" w:space="0" w:color="auto"/>
          </w:divBdr>
        </w:div>
        <w:div w:id="1710959850">
          <w:marLeft w:val="0"/>
          <w:marRight w:val="0"/>
          <w:marTop w:val="0"/>
          <w:marBottom w:val="0"/>
          <w:divBdr>
            <w:top w:val="none" w:sz="0" w:space="0" w:color="auto"/>
            <w:left w:val="none" w:sz="0" w:space="0" w:color="auto"/>
            <w:bottom w:val="none" w:sz="0" w:space="0" w:color="auto"/>
            <w:right w:val="none" w:sz="0" w:space="0" w:color="auto"/>
          </w:divBdr>
        </w:div>
        <w:div w:id="644355470">
          <w:marLeft w:val="0"/>
          <w:marRight w:val="0"/>
          <w:marTop w:val="0"/>
          <w:marBottom w:val="0"/>
          <w:divBdr>
            <w:top w:val="none" w:sz="0" w:space="0" w:color="auto"/>
            <w:left w:val="none" w:sz="0" w:space="0" w:color="auto"/>
            <w:bottom w:val="none" w:sz="0" w:space="0" w:color="auto"/>
            <w:right w:val="none" w:sz="0" w:space="0" w:color="auto"/>
          </w:divBdr>
        </w:div>
        <w:div w:id="2087216641">
          <w:marLeft w:val="0"/>
          <w:marRight w:val="0"/>
          <w:marTop w:val="0"/>
          <w:marBottom w:val="0"/>
          <w:divBdr>
            <w:top w:val="none" w:sz="0" w:space="0" w:color="auto"/>
            <w:left w:val="none" w:sz="0" w:space="0" w:color="auto"/>
            <w:bottom w:val="none" w:sz="0" w:space="0" w:color="auto"/>
            <w:right w:val="none" w:sz="0" w:space="0" w:color="auto"/>
          </w:divBdr>
        </w:div>
        <w:div w:id="1623725049">
          <w:marLeft w:val="0"/>
          <w:marRight w:val="0"/>
          <w:marTop w:val="0"/>
          <w:marBottom w:val="0"/>
          <w:divBdr>
            <w:top w:val="none" w:sz="0" w:space="0" w:color="auto"/>
            <w:left w:val="none" w:sz="0" w:space="0" w:color="auto"/>
            <w:bottom w:val="none" w:sz="0" w:space="0" w:color="auto"/>
            <w:right w:val="none" w:sz="0" w:space="0" w:color="auto"/>
          </w:divBdr>
        </w:div>
        <w:div w:id="1310865394">
          <w:marLeft w:val="0"/>
          <w:marRight w:val="0"/>
          <w:marTop w:val="0"/>
          <w:marBottom w:val="0"/>
          <w:divBdr>
            <w:top w:val="none" w:sz="0" w:space="0" w:color="auto"/>
            <w:left w:val="none" w:sz="0" w:space="0" w:color="auto"/>
            <w:bottom w:val="none" w:sz="0" w:space="0" w:color="auto"/>
            <w:right w:val="none" w:sz="0" w:space="0" w:color="auto"/>
          </w:divBdr>
        </w:div>
        <w:div w:id="1434401789">
          <w:marLeft w:val="0"/>
          <w:marRight w:val="0"/>
          <w:marTop w:val="0"/>
          <w:marBottom w:val="0"/>
          <w:divBdr>
            <w:top w:val="none" w:sz="0" w:space="0" w:color="auto"/>
            <w:left w:val="none" w:sz="0" w:space="0" w:color="auto"/>
            <w:bottom w:val="none" w:sz="0" w:space="0" w:color="auto"/>
            <w:right w:val="none" w:sz="0" w:space="0" w:color="auto"/>
          </w:divBdr>
        </w:div>
        <w:div w:id="1714422119">
          <w:marLeft w:val="0"/>
          <w:marRight w:val="0"/>
          <w:marTop w:val="0"/>
          <w:marBottom w:val="0"/>
          <w:divBdr>
            <w:top w:val="none" w:sz="0" w:space="0" w:color="auto"/>
            <w:left w:val="none" w:sz="0" w:space="0" w:color="auto"/>
            <w:bottom w:val="none" w:sz="0" w:space="0" w:color="auto"/>
            <w:right w:val="none" w:sz="0" w:space="0" w:color="auto"/>
          </w:divBdr>
        </w:div>
        <w:div w:id="1395817236">
          <w:marLeft w:val="0"/>
          <w:marRight w:val="0"/>
          <w:marTop w:val="0"/>
          <w:marBottom w:val="0"/>
          <w:divBdr>
            <w:top w:val="none" w:sz="0" w:space="0" w:color="auto"/>
            <w:left w:val="none" w:sz="0" w:space="0" w:color="auto"/>
            <w:bottom w:val="none" w:sz="0" w:space="0" w:color="auto"/>
            <w:right w:val="none" w:sz="0" w:space="0" w:color="auto"/>
          </w:divBdr>
        </w:div>
        <w:div w:id="1474713580">
          <w:marLeft w:val="0"/>
          <w:marRight w:val="0"/>
          <w:marTop w:val="0"/>
          <w:marBottom w:val="0"/>
          <w:divBdr>
            <w:top w:val="none" w:sz="0" w:space="0" w:color="auto"/>
            <w:left w:val="none" w:sz="0" w:space="0" w:color="auto"/>
            <w:bottom w:val="none" w:sz="0" w:space="0" w:color="auto"/>
            <w:right w:val="none" w:sz="0" w:space="0" w:color="auto"/>
          </w:divBdr>
        </w:div>
        <w:div w:id="135071336">
          <w:marLeft w:val="0"/>
          <w:marRight w:val="0"/>
          <w:marTop w:val="0"/>
          <w:marBottom w:val="0"/>
          <w:divBdr>
            <w:top w:val="none" w:sz="0" w:space="0" w:color="auto"/>
            <w:left w:val="none" w:sz="0" w:space="0" w:color="auto"/>
            <w:bottom w:val="none" w:sz="0" w:space="0" w:color="auto"/>
            <w:right w:val="none" w:sz="0" w:space="0" w:color="auto"/>
          </w:divBdr>
        </w:div>
        <w:div w:id="1191648907">
          <w:marLeft w:val="0"/>
          <w:marRight w:val="0"/>
          <w:marTop w:val="0"/>
          <w:marBottom w:val="0"/>
          <w:divBdr>
            <w:top w:val="none" w:sz="0" w:space="0" w:color="auto"/>
            <w:left w:val="none" w:sz="0" w:space="0" w:color="auto"/>
            <w:bottom w:val="none" w:sz="0" w:space="0" w:color="auto"/>
            <w:right w:val="none" w:sz="0" w:space="0" w:color="auto"/>
          </w:divBdr>
        </w:div>
        <w:div w:id="1580602397">
          <w:marLeft w:val="0"/>
          <w:marRight w:val="0"/>
          <w:marTop w:val="0"/>
          <w:marBottom w:val="0"/>
          <w:divBdr>
            <w:top w:val="none" w:sz="0" w:space="0" w:color="auto"/>
            <w:left w:val="none" w:sz="0" w:space="0" w:color="auto"/>
            <w:bottom w:val="none" w:sz="0" w:space="0" w:color="auto"/>
            <w:right w:val="none" w:sz="0" w:space="0" w:color="auto"/>
          </w:divBdr>
        </w:div>
        <w:div w:id="807553489">
          <w:marLeft w:val="0"/>
          <w:marRight w:val="0"/>
          <w:marTop w:val="0"/>
          <w:marBottom w:val="0"/>
          <w:divBdr>
            <w:top w:val="none" w:sz="0" w:space="0" w:color="auto"/>
            <w:left w:val="none" w:sz="0" w:space="0" w:color="auto"/>
            <w:bottom w:val="none" w:sz="0" w:space="0" w:color="auto"/>
            <w:right w:val="none" w:sz="0" w:space="0" w:color="auto"/>
          </w:divBdr>
        </w:div>
        <w:div w:id="1885556947">
          <w:marLeft w:val="0"/>
          <w:marRight w:val="0"/>
          <w:marTop w:val="0"/>
          <w:marBottom w:val="0"/>
          <w:divBdr>
            <w:top w:val="none" w:sz="0" w:space="0" w:color="auto"/>
            <w:left w:val="none" w:sz="0" w:space="0" w:color="auto"/>
            <w:bottom w:val="none" w:sz="0" w:space="0" w:color="auto"/>
            <w:right w:val="none" w:sz="0" w:space="0" w:color="auto"/>
          </w:divBdr>
        </w:div>
        <w:div w:id="1601404269">
          <w:marLeft w:val="0"/>
          <w:marRight w:val="0"/>
          <w:marTop w:val="0"/>
          <w:marBottom w:val="0"/>
          <w:divBdr>
            <w:top w:val="none" w:sz="0" w:space="0" w:color="auto"/>
            <w:left w:val="none" w:sz="0" w:space="0" w:color="auto"/>
            <w:bottom w:val="none" w:sz="0" w:space="0" w:color="auto"/>
            <w:right w:val="none" w:sz="0" w:space="0" w:color="auto"/>
          </w:divBdr>
        </w:div>
        <w:div w:id="1919288065">
          <w:marLeft w:val="0"/>
          <w:marRight w:val="0"/>
          <w:marTop w:val="0"/>
          <w:marBottom w:val="0"/>
          <w:divBdr>
            <w:top w:val="none" w:sz="0" w:space="0" w:color="auto"/>
            <w:left w:val="none" w:sz="0" w:space="0" w:color="auto"/>
            <w:bottom w:val="none" w:sz="0" w:space="0" w:color="auto"/>
            <w:right w:val="none" w:sz="0" w:space="0" w:color="auto"/>
          </w:divBdr>
        </w:div>
        <w:div w:id="1050151099">
          <w:marLeft w:val="0"/>
          <w:marRight w:val="0"/>
          <w:marTop w:val="0"/>
          <w:marBottom w:val="0"/>
          <w:divBdr>
            <w:top w:val="none" w:sz="0" w:space="0" w:color="auto"/>
            <w:left w:val="none" w:sz="0" w:space="0" w:color="auto"/>
            <w:bottom w:val="none" w:sz="0" w:space="0" w:color="auto"/>
            <w:right w:val="none" w:sz="0" w:space="0" w:color="auto"/>
          </w:divBdr>
        </w:div>
        <w:div w:id="138808697">
          <w:marLeft w:val="0"/>
          <w:marRight w:val="0"/>
          <w:marTop w:val="0"/>
          <w:marBottom w:val="0"/>
          <w:divBdr>
            <w:top w:val="none" w:sz="0" w:space="0" w:color="auto"/>
            <w:left w:val="none" w:sz="0" w:space="0" w:color="auto"/>
            <w:bottom w:val="none" w:sz="0" w:space="0" w:color="auto"/>
            <w:right w:val="none" w:sz="0" w:space="0" w:color="auto"/>
          </w:divBdr>
        </w:div>
        <w:div w:id="1680232712">
          <w:marLeft w:val="0"/>
          <w:marRight w:val="0"/>
          <w:marTop w:val="0"/>
          <w:marBottom w:val="0"/>
          <w:divBdr>
            <w:top w:val="none" w:sz="0" w:space="0" w:color="auto"/>
            <w:left w:val="none" w:sz="0" w:space="0" w:color="auto"/>
            <w:bottom w:val="none" w:sz="0" w:space="0" w:color="auto"/>
            <w:right w:val="none" w:sz="0" w:space="0" w:color="auto"/>
          </w:divBdr>
        </w:div>
        <w:div w:id="873923455">
          <w:marLeft w:val="0"/>
          <w:marRight w:val="0"/>
          <w:marTop w:val="0"/>
          <w:marBottom w:val="0"/>
          <w:divBdr>
            <w:top w:val="none" w:sz="0" w:space="0" w:color="auto"/>
            <w:left w:val="none" w:sz="0" w:space="0" w:color="auto"/>
            <w:bottom w:val="none" w:sz="0" w:space="0" w:color="auto"/>
            <w:right w:val="none" w:sz="0" w:space="0" w:color="auto"/>
          </w:divBdr>
        </w:div>
        <w:div w:id="95933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ve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E9909BB7A84627A82E2CABE144C5A9"/>
        <w:category>
          <w:name w:val="General"/>
          <w:gallery w:val="placeholder"/>
        </w:category>
        <w:types>
          <w:type w:val="bbPlcHdr"/>
        </w:types>
        <w:behaviors>
          <w:behavior w:val="content"/>
        </w:behaviors>
        <w:guid w:val="{478FF08F-B300-48F5-83B8-817948CD43C3}"/>
      </w:docPartPr>
      <w:docPartBody>
        <w:p w:rsidR="0042794E" w:rsidRDefault="00A56CB6">
          <w:pPr>
            <w:pStyle w:val="9FE9909BB7A84627A82E2CABE144C5A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B6"/>
    <w:rsid w:val="00306A26"/>
    <w:rsid w:val="003779E3"/>
    <w:rsid w:val="003C26DE"/>
    <w:rsid w:val="0042794E"/>
    <w:rsid w:val="0049483F"/>
    <w:rsid w:val="004A39BA"/>
    <w:rsid w:val="004F756E"/>
    <w:rsid w:val="00525A7A"/>
    <w:rsid w:val="005F518E"/>
    <w:rsid w:val="005F6935"/>
    <w:rsid w:val="007D4FA9"/>
    <w:rsid w:val="007D5B71"/>
    <w:rsid w:val="00866DBB"/>
    <w:rsid w:val="008F6355"/>
    <w:rsid w:val="00945933"/>
    <w:rsid w:val="00A56CB6"/>
    <w:rsid w:val="00B63FEA"/>
    <w:rsid w:val="00BF230D"/>
    <w:rsid w:val="00C3627E"/>
    <w:rsid w:val="00C86074"/>
    <w:rsid w:val="00EC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E9909BB7A84627A82E2CABE144C5A9">
    <w:name w:val="9FE9909BB7A84627A82E2CABE144C5A9"/>
  </w:style>
  <w:style w:type="paragraph" w:customStyle="1" w:styleId="73DD9C306E984546A7FD6BAE53C81B1D">
    <w:name w:val="73DD9C306E984546A7FD6BAE53C81B1D"/>
  </w:style>
  <w:style w:type="paragraph" w:customStyle="1" w:styleId="362207DCA82B4378AD69905BBA138C7A">
    <w:name w:val="362207DCA82B4378AD69905BBA138C7A"/>
  </w:style>
  <w:style w:type="paragraph" w:customStyle="1" w:styleId="B900473B8FB8431CA9A11452ABF11043">
    <w:name w:val="B900473B8FB8431CA9A11452ABF11043"/>
  </w:style>
  <w:style w:type="paragraph" w:customStyle="1" w:styleId="F6658756E2734E09B9BCF9F6D77440E8">
    <w:name w:val="F6658756E2734E09B9BCF9F6D77440E8"/>
  </w:style>
  <w:style w:type="paragraph" w:customStyle="1" w:styleId="73724E6A9D5944B0B0AEDB7CFC75EB77">
    <w:name w:val="73724E6A9D5944B0B0AEDB7CFC75EB77"/>
  </w:style>
  <w:style w:type="paragraph" w:customStyle="1" w:styleId="A5D37B68E04F492EA74DA111A8DD74C1">
    <w:name w:val="A5D37B68E04F492EA74DA111A8DD74C1"/>
  </w:style>
  <w:style w:type="paragraph" w:customStyle="1" w:styleId="5F9A314D3B224155BA732CB6607D6712">
    <w:name w:val="5F9A314D3B224155BA732CB6607D6712"/>
  </w:style>
  <w:style w:type="paragraph" w:customStyle="1" w:styleId="B83C168CC49E4960BDF4C6C4C62DDA69">
    <w:name w:val="B83C168CC49E4960BDF4C6C4C62DDA69"/>
  </w:style>
  <w:style w:type="character" w:styleId="PlaceholderText">
    <w:name w:val="Placeholder Text"/>
    <w:basedOn w:val="DefaultParagraphFont"/>
    <w:uiPriority w:val="99"/>
    <w:semiHidden/>
    <w:rsid w:val="007D5B71"/>
    <w:rPr>
      <w:color w:val="808080"/>
    </w:rPr>
  </w:style>
  <w:style w:type="paragraph" w:customStyle="1" w:styleId="F178AD50EFEE4BE98E0C97BD6C36E869">
    <w:name w:val="F178AD50EFEE4BE98E0C97BD6C36E869"/>
  </w:style>
  <w:style w:type="paragraph" w:customStyle="1" w:styleId="FF0416F8A03A4D3ABBD920BB2FB47E65">
    <w:name w:val="FF0416F8A03A4D3ABBD920BB2FB47E65"/>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8E80D43C1B1D4C3196EB59E357399E03">
    <w:name w:val="8E80D43C1B1D4C3196EB59E357399E03"/>
  </w:style>
  <w:style w:type="paragraph" w:customStyle="1" w:styleId="A3B4B4B829A3414282160EB6F2F663C6">
    <w:name w:val="A3B4B4B829A3414282160EB6F2F663C6"/>
  </w:style>
  <w:style w:type="paragraph" w:customStyle="1" w:styleId="3D34351C5C7D42DD95A666C79449FD4B">
    <w:name w:val="3D34351C5C7D42DD95A666C79449FD4B"/>
  </w:style>
  <w:style w:type="paragraph" w:customStyle="1" w:styleId="CE9EDB5C3E674666A7C8548C037AE72C">
    <w:name w:val="CE9EDB5C3E674666A7C8548C037AE72C"/>
  </w:style>
  <w:style w:type="paragraph" w:customStyle="1" w:styleId="5B031EC1052D4C8B86083CD004559EC7">
    <w:name w:val="5B031EC1052D4C8B86083CD004559EC7"/>
  </w:style>
  <w:style w:type="paragraph" w:customStyle="1" w:styleId="E86E3FF6427C42468FF590E02F072C21">
    <w:name w:val="E86E3FF6427C42468FF590E02F072C21"/>
  </w:style>
  <w:style w:type="paragraph" w:customStyle="1" w:styleId="E5EF1AC018E54E07A8198AE5A575F2F4">
    <w:name w:val="E5EF1AC018E54E07A8198AE5A575F2F4"/>
  </w:style>
  <w:style w:type="paragraph" w:customStyle="1" w:styleId="36E59FC871B645EDB04E6DFE514BC3B5">
    <w:name w:val="36E59FC871B645EDB04E6DFE514BC3B5"/>
    <w:rsid w:val="00A56CB6"/>
  </w:style>
  <w:style w:type="paragraph" w:customStyle="1" w:styleId="30735CAFD8F841A89F75A841647AB3EC">
    <w:name w:val="30735CAFD8F841A89F75A841647AB3EC"/>
    <w:rsid w:val="00A56CB6"/>
  </w:style>
  <w:style w:type="paragraph" w:customStyle="1" w:styleId="329BAAE82963463D8238814F9954FEA0">
    <w:name w:val="329BAAE82963463D8238814F9954FEA0"/>
    <w:rsid w:val="00A56CB6"/>
  </w:style>
  <w:style w:type="paragraph" w:customStyle="1" w:styleId="990F174390DF482BBB62B58571AEF55F">
    <w:name w:val="990F174390DF482BBB62B58571AEF55F"/>
    <w:rsid w:val="004A39BA"/>
  </w:style>
  <w:style w:type="paragraph" w:customStyle="1" w:styleId="CF4071B5F4D044C1B39C1476F8D89D39">
    <w:name w:val="CF4071B5F4D044C1B39C1476F8D89D39"/>
    <w:rsid w:val="007D5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https://www.linkedin.com/in/anvesh-muttavarapu</CompanyAddress>
  <CompanyPhone>(815)-517-6048</CompanyPhone>
  <CompanyFax/>
  <CompanyEmail>anvesh2953@gmail.com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44</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Anvesh Muttavarapu</dc:creator>
  <cp:keywords/>
  <cp:lastModifiedBy>Anvesh Muttavarapu</cp:lastModifiedBy>
  <cp:revision>13</cp:revision>
  <cp:lastPrinted>2016-02-23T15:10:00Z</cp:lastPrinted>
  <dcterms:created xsi:type="dcterms:W3CDTF">2016-07-26T00:12:00Z</dcterms:created>
  <dcterms:modified xsi:type="dcterms:W3CDTF">2016-09-10T20:35:00Z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